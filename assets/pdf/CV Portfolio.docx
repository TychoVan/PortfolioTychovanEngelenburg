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627F26" w14:paraId="386AD2F6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733989B8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4FB95CA" wp14:editId="79E9936A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21ED1FA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01655BA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8798FE6" w14:textId="7704C586" w:rsidR="001B2ABD" w:rsidRPr="00627F26" w:rsidRDefault="00627F26" w:rsidP="001B2ABD">
            <w:pPr>
              <w:pStyle w:val="Title"/>
              <w:rPr>
                <w:sz w:val="72"/>
                <w:szCs w:val="72"/>
                <w:lang w:val="nl-NL"/>
              </w:rPr>
            </w:pPr>
            <w:r w:rsidRPr="00627F26">
              <w:rPr>
                <w:sz w:val="72"/>
                <w:szCs w:val="72"/>
                <w:lang w:val="nl-NL"/>
              </w:rPr>
              <w:t>Tycho van engelenburg</w:t>
            </w:r>
          </w:p>
          <w:p w14:paraId="5A9244EB" w14:textId="716343A8" w:rsidR="001B2ABD" w:rsidRPr="00627F26" w:rsidRDefault="00627F26" w:rsidP="001B2ABD">
            <w:pPr>
              <w:pStyle w:val="Subtitle"/>
              <w:rPr>
                <w:lang w:val="nl-NL"/>
              </w:rPr>
            </w:pPr>
            <w:r w:rsidRPr="007A215C">
              <w:rPr>
                <w:spacing w:val="0"/>
                <w:w w:val="79"/>
                <w:lang w:val="nl-NL"/>
              </w:rPr>
              <w:t xml:space="preserve">Game </w:t>
            </w:r>
            <w:proofErr w:type="spellStart"/>
            <w:r w:rsidRPr="007A215C">
              <w:rPr>
                <w:spacing w:val="0"/>
                <w:w w:val="79"/>
                <w:lang w:val="nl-NL"/>
              </w:rPr>
              <w:t>develope</w:t>
            </w:r>
            <w:r w:rsidRPr="007A215C">
              <w:rPr>
                <w:spacing w:val="25"/>
                <w:w w:val="79"/>
                <w:lang w:val="nl-NL"/>
              </w:rPr>
              <w:t>r</w:t>
            </w:r>
            <w:proofErr w:type="spellEnd"/>
          </w:p>
        </w:tc>
      </w:tr>
      <w:tr w:rsidR="001B2ABD" w14:paraId="76B7354F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1A13C109891242DCA4E3B9B438053D96"/>
              </w:placeholder>
              <w:temporary/>
              <w:showingPlcHdr/>
              <w15:appearance w15:val="hidden"/>
            </w:sdtPr>
            <w:sdtEndPr/>
            <w:sdtContent>
              <w:p w14:paraId="752BF298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4471982F" w14:textId="6486F312" w:rsidR="00130C2C" w:rsidRDefault="00C614EA" w:rsidP="00036450">
            <w:r w:rsidRPr="00C614EA">
              <w:t>I</w:t>
            </w:r>
            <w:r w:rsidR="00130C2C">
              <w:t>’</w:t>
            </w:r>
            <w:r w:rsidRPr="00C614EA">
              <w:t xml:space="preserve">m an 18 </w:t>
            </w:r>
            <w:proofErr w:type="gramStart"/>
            <w:r w:rsidRPr="00C614EA">
              <w:t>years</w:t>
            </w:r>
            <w:proofErr w:type="gramEnd"/>
            <w:r w:rsidRPr="00C614EA">
              <w:t xml:space="preserve"> old Game development student. Raised in </w:t>
            </w:r>
            <w:proofErr w:type="spellStart"/>
            <w:r w:rsidRPr="00C614EA">
              <w:t>IJsselstein</w:t>
            </w:r>
            <w:proofErr w:type="spellEnd"/>
            <w:r w:rsidRPr="00C614EA">
              <w:t xml:space="preserve"> and living in </w:t>
            </w:r>
            <w:proofErr w:type="spellStart"/>
            <w:r w:rsidRPr="00C614EA">
              <w:t>Nieuwegein</w:t>
            </w:r>
            <w:proofErr w:type="spellEnd"/>
            <w:r w:rsidRPr="00C614EA">
              <w:t xml:space="preserve">. Since 2020 I have been studying game development at </w:t>
            </w:r>
            <w:proofErr w:type="spellStart"/>
            <w:r w:rsidRPr="00C614EA">
              <w:t>Grafisch</w:t>
            </w:r>
            <w:proofErr w:type="spellEnd"/>
            <w:r w:rsidRPr="00C614EA">
              <w:t xml:space="preserve"> Lyceum Utrecht.             </w:t>
            </w:r>
          </w:p>
          <w:p w14:paraId="189FFAE8" w14:textId="5875B7F8" w:rsidR="00036450" w:rsidRDefault="00C614EA" w:rsidP="00036450">
            <w:r w:rsidRPr="00C614EA">
              <w:t>My Passion is to create great games and learn as much as I can along the way.</w:t>
            </w:r>
          </w:p>
          <w:p w14:paraId="371F8DD8" w14:textId="50916EC2" w:rsidR="00D60995" w:rsidRDefault="00D60995" w:rsidP="00036450"/>
          <w:p w14:paraId="32AD13EA" w14:textId="306608B9" w:rsidR="00D60995" w:rsidRDefault="00F15974" w:rsidP="00036450">
            <w:r>
              <w:t xml:space="preserve">I’m interested </w:t>
            </w:r>
            <w:r w:rsidR="00D60995" w:rsidRPr="00D60995">
              <w:t xml:space="preserve">in all aspects of game </w:t>
            </w:r>
            <w:proofErr w:type="gramStart"/>
            <w:r w:rsidR="00D60995" w:rsidRPr="00D60995">
              <w:t>development, but</w:t>
            </w:r>
            <w:proofErr w:type="gramEnd"/>
            <w:r w:rsidR="00D60995" w:rsidRPr="00D60995">
              <w:t xml:space="preserve"> have especially been enjoying UI and character control tools.             </w:t>
            </w:r>
          </w:p>
          <w:p w14:paraId="7652F9C4" w14:textId="4E6254DA" w:rsidR="00D60995" w:rsidRDefault="00D60995" w:rsidP="00036450">
            <w:r w:rsidRPr="00D60995">
              <w:t>Big projects are where I really shine. I'm most motivated when I have a strong team to build on.</w:t>
            </w:r>
          </w:p>
          <w:sdt>
            <w:sdtPr>
              <w:id w:val="-1954003311"/>
              <w:placeholder>
                <w:docPart w:val="74EFD1598AAF422A88C2301AE6150A61"/>
              </w:placeholder>
              <w:temporary/>
              <w:showingPlcHdr/>
              <w15:appearance w15:val="hidden"/>
            </w:sdtPr>
            <w:sdtEndPr/>
            <w:sdtContent>
              <w:p w14:paraId="4C695898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36618BC76D0246D6B537A233EE4BA83F"/>
              </w:placeholder>
              <w:temporary/>
              <w:showingPlcHdr/>
              <w15:appearance w15:val="hidden"/>
            </w:sdtPr>
            <w:sdtEndPr/>
            <w:sdtContent>
              <w:p w14:paraId="00788F8C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2C27968C" w14:textId="34082149" w:rsidR="004D3011" w:rsidRDefault="00BE14D3" w:rsidP="004D3011">
            <w:r>
              <w:t>+31 6 245 677 51</w:t>
            </w:r>
          </w:p>
          <w:p w14:paraId="05C7448B" w14:textId="77777777" w:rsidR="004D3011" w:rsidRPr="004D3011" w:rsidRDefault="004D3011" w:rsidP="004D3011"/>
          <w:sdt>
            <w:sdtPr>
              <w:id w:val="67859272"/>
              <w:placeholder>
                <w:docPart w:val="B9CDB950F8E9415A870247F050622172"/>
              </w:placeholder>
              <w:temporary/>
              <w:showingPlcHdr/>
              <w15:appearance w15:val="hidden"/>
            </w:sdtPr>
            <w:sdtEndPr/>
            <w:sdtContent>
              <w:p w14:paraId="489D32A5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51ACB13B" w14:textId="6D9BEA05" w:rsidR="004D3011" w:rsidRDefault="007A215C" w:rsidP="004D3011">
            <w:r>
              <w:t>TychovanEngelenburg.nl</w:t>
            </w:r>
          </w:p>
          <w:p w14:paraId="6917F8F3" w14:textId="77777777" w:rsidR="004D3011" w:rsidRDefault="004D3011" w:rsidP="004D3011"/>
          <w:sdt>
            <w:sdtPr>
              <w:id w:val="-240260293"/>
              <w:placeholder>
                <w:docPart w:val="1F9BC42F0FF342C5BFB2BF244F2C5A34"/>
              </w:placeholder>
              <w:temporary/>
              <w:showingPlcHdr/>
              <w15:appearance w15:val="hidden"/>
            </w:sdtPr>
            <w:sdtEndPr/>
            <w:sdtContent>
              <w:p w14:paraId="57B67E48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0F17819A" w14:textId="36A7B9DB" w:rsidR="00036450" w:rsidRPr="00E4381A" w:rsidRDefault="00BE14D3" w:rsidP="004D3011">
            <w:pPr>
              <w:rPr>
                <w:rStyle w:val="Hyperlink"/>
              </w:rPr>
            </w:pPr>
            <w:r>
              <w:t>TychovanEngelenburg@gmail.com</w:t>
            </w:r>
          </w:p>
          <w:sdt>
            <w:sdtPr>
              <w:id w:val="-1444214663"/>
              <w:placeholder>
                <w:docPart w:val="F17B0B2416EC4538A0A71EF04E254602"/>
              </w:placeholder>
              <w:temporary/>
              <w:showingPlcHdr/>
              <w15:appearance w15:val="hidden"/>
            </w:sdtPr>
            <w:sdtEndPr/>
            <w:sdtContent>
              <w:p w14:paraId="13D3A493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395D54A6" w14:textId="35D2B9A6" w:rsidR="004D3011" w:rsidRDefault="0045784F" w:rsidP="004D3011">
            <w:r>
              <w:t>Gaming</w:t>
            </w:r>
          </w:p>
          <w:p w14:paraId="4C853574" w14:textId="757E8F93" w:rsidR="004D3011" w:rsidRDefault="0045784F" w:rsidP="004D3011">
            <w:r>
              <w:t>Programming</w:t>
            </w:r>
          </w:p>
          <w:p w14:paraId="2D60721E" w14:textId="32FA610B" w:rsidR="004D3011" w:rsidRDefault="0045784F" w:rsidP="004D3011">
            <w:r>
              <w:t>Playing instruments</w:t>
            </w:r>
          </w:p>
          <w:p w14:paraId="6806AD9B" w14:textId="36664EC3" w:rsidR="004D3011" w:rsidRPr="004D3011" w:rsidRDefault="0045784F" w:rsidP="004D3011">
            <w:r>
              <w:t>Collecting things</w:t>
            </w:r>
          </w:p>
        </w:tc>
        <w:tc>
          <w:tcPr>
            <w:tcW w:w="720" w:type="dxa"/>
          </w:tcPr>
          <w:p w14:paraId="633F02CD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643507E67AE9405F9EADDC5E75134D07"/>
              </w:placeholder>
              <w:temporary/>
              <w:showingPlcHdr/>
              <w15:appearance w15:val="hidden"/>
            </w:sdtPr>
            <w:sdtEndPr/>
            <w:sdtContent>
              <w:p w14:paraId="035B571B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6229581C" w14:textId="48B2B7B5" w:rsidR="00036450" w:rsidRPr="00627F26" w:rsidRDefault="00627F26" w:rsidP="00B359E4">
            <w:pPr>
              <w:pStyle w:val="Heading4"/>
              <w:rPr>
                <w:lang w:val="nl-NL"/>
              </w:rPr>
            </w:pPr>
            <w:r w:rsidRPr="00627F26">
              <w:rPr>
                <w:lang w:val="nl-NL"/>
              </w:rPr>
              <w:t xml:space="preserve">Anna van Rijn college </w:t>
            </w:r>
          </w:p>
          <w:p w14:paraId="672617F1" w14:textId="2C16F48E" w:rsidR="00036450" w:rsidRPr="00B359E4" w:rsidRDefault="00627F26" w:rsidP="00B359E4">
            <w:pPr>
              <w:pStyle w:val="Date"/>
            </w:pPr>
            <w:r>
              <w:t>2016</w:t>
            </w:r>
            <w:r w:rsidR="00036450" w:rsidRPr="00B359E4">
              <w:t xml:space="preserve"> - </w:t>
            </w:r>
            <w:r>
              <w:t>2020</w:t>
            </w:r>
          </w:p>
          <w:p w14:paraId="6D8606DF" w14:textId="4FF4DBEB" w:rsidR="00627F26" w:rsidRPr="00B008CE" w:rsidRDefault="00627F26" w:rsidP="00036450">
            <w:r w:rsidRPr="00B008CE">
              <w:t>VMBO-TL Bilingual</w:t>
            </w:r>
            <w:r w:rsidR="003602A6">
              <w:t>,</w:t>
            </w:r>
            <w:r w:rsidR="00B008CE" w:rsidRPr="00B008CE">
              <w:t xml:space="preserve"> Profile </w:t>
            </w:r>
            <w:r w:rsidR="00B008CE">
              <w:t>Economy and care, subject: IT</w:t>
            </w:r>
          </w:p>
          <w:p w14:paraId="455C6D51" w14:textId="77777777" w:rsidR="0096406A" w:rsidRPr="00B008CE" w:rsidRDefault="0096406A" w:rsidP="00036450"/>
          <w:p w14:paraId="6CD1FD98" w14:textId="74ADA570" w:rsidR="00036450" w:rsidRPr="00627F26" w:rsidRDefault="00627F26" w:rsidP="00B359E4">
            <w:pPr>
              <w:pStyle w:val="Heading4"/>
              <w:rPr>
                <w:lang w:val="nl-NL"/>
              </w:rPr>
            </w:pPr>
            <w:r w:rsidRPr="00627F26">
              <w:rPr>
                <w:lang w:val="nl-NL"/>
              </w:rPr>
              <w:t>Grafisch Lyceum Utrecht</w:t>
            </w:r>
          </w:p>
          <w:p w14:paraId="4EFA924D" w14:textId="682DA502" w:rsidR="00036450" w:rsidRDefault="00627F26" w:rsidP="00B359E4">
            <w:pPr>
              <w:pStyle w:val="Date"/>
              <w:rPr>
                <w:lang w:val="nl-NL"/>
              </w:rPr>
            </w:pPr>
            <w:r w:rsidRPr="008B2855">
              <w:rPr>
                <w:lang w:val="nl-NL"/>
              </w:rPr>
              <w:t>2020</w:t>
            </w:r>
            <w:r w:rsidR="00036450" w:rsidRPr="008B2855">
              <w:rPr>
                <w:lang w:val="nl-NL"/>
              </w:rPr>
              <w:t xml:space="preserve"> </w:t>
            </w:r>
            <w:r w:rsidR="00D60995">
              <w:rPr>
                <w:lang w:val="nl-NL"/>
              </w:rPr>
              <w:t>–</w:t>
            </w:r>
            <w:r w:rsidR="00036450" w:rsidRPr="008B2855">
              <w:rPr>
                <w:lang w:val="nl-NL"/>
              </w:rPr>
              <w:t xml:space="preserve"> </w:t>
            </w:r>
            <w:r w:rsidR="008B2855" w:rsidRPr="008B2855">
              <w:rPr>
                <w:lang w:val="nl-NL"/>
              </w:rPr>
              <w:t>2024</w:t>
            </w:r>
          </w:p>
          <w:p w14:paraId="5EB1B9C7" w14:textId="166C1AE6" w:rsidR="00D60995" w:rsidRPr="00D60995" w:rsidRDefault="00D60995" w:rsidP="00D60995">
            <w:pPr>
              <w:rPr>
                <w:lang w:val="nl-NL"/>
              </w:rPr>
            </w:pPr>
            <w:r>
              <w:rPr>
                <w:lang w:val="nl-NL"/>
              </w:rPr>
              <w:t>Mbo Level 4 BOL</w:t>
            </w:r>
            <w:r w:rsidR="003602A6">
              <w:rPr>
                <w:lang w:val="nl-NL"/>
              </w:rPr>
              <w:t>,</w:t>
            </w:r>
            <w:r w:rsidR="000C27B7">
              <w:rPr>
                <w:lang w:val="nl-NL"/>
              </w:rPr>
              <w:t xml:space="preserve"> </w:t>
            </w:r>
            <w:r w:rsidR="003602A6">
              <w:rPr>
                <w:lang w:val="nl-NL"/>
              </w:rPr>
              <w:t xml:space="preserve">Profile </w:t>
            </w:r>
            <w:r w:rsidR="000C27B7">
              <w:rPr>
                <w:lang w:val="nl-NL"/>
              </w:rPr>
              <w:t>Game development</w:t>
            </w:r>
            <w:r w:rsidR="003602A6">
              <w:rPr>
                <w:lang w:val="nl-NL"/>
              </w:rPr>
              <w:t>/Game design</w:t>
            </w:r>
          </w:p>
          <w:sdt>
            <w:sdtPr>
              <w:id w:val="1001553383"/>
              <w:placeholder>
                <w:docPart w:val="5033AB345CCA4F148A28EFBAF539DDE2"/>
              </w:placeholder>
              <w:temporary/>
              <w:showingPlcHdr/>
              <w15:appearance w15:val="hidden"/>
            </w:sdtPr>
            <w:sdtEndPr/>
            <w:sdtContent>
              <w:p w14:paraId="7EED657E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23474B10" w14:textId="3BD8D4C9" w:rsidR="00627F26" w:rsidRPr="00627F26" w:rsidRDefault="00627F26" w:rsidP="00627F26">
            <w:pPr>
              <w:pStyle w:val="Heading4"/>
              <w:rPr>
                <w:bCs/>
                <w:lang w:val="nl-NL"/>
              </w:rPr>
            </w:pPr>
            <w:r w:rsidRPr="00627F26">
              <w:rPr>
                <w:lang w:val="nl-NL"/>
              </w:rPr>
              <w:t xml:space="preserve">Bouwspeeltuin </w:t>
            </w:r>
            <w:proofErr w:type="gramStart"/>
            <w:r w:rsidRPr="00627F26">
              <w:rPr>
                <w:lang w:val="nl-NL"/>
              </w:rPr>
              <w:t>Bouwgein  -</w:t>
            </w:r>
            <w:proofErr w:type="gramEnd"/>
            <w:r w:rsidRPr="00627F26">
              <w:rPr>
                <w:lang w:val="nl-NL"/>
              </w:rPr>
              <w:t xml:space="preserve"> </w:t>
            </w:r>
            <w:proofErr w:type="spellStart"/>
            <w:r w:rsidRPr="00627F26">
              <w:rPr>
                <w:lang w:val="nl-NL"/>
              </w:rPr>
              <w:t>V</w:t>
            </w:r>
            <w:r>
              <w:rPr>
                <w:lang w:val="nl-NL"/>
              </w:rPr>
              <w:t>o</w:t>
            </w:r>
            <w:r w:rsidRPr="00627F26">
              <w:rPr>
                <w:lang w:val="nl-NL"/>
              </w:rPr>
              <w:t>luteer</w:t>
            </w:r>
            <w:proofErr w:type="spellEnd"/>
            <w:r w:rsidRPr="00627F26">
              <w:rPr>
                <w:lang w:val="nl-NL"/>
              </w:rPr>
              <w:t xml:space="preserve"> </w:t>
            </w:r>
          </w:p>
          <w:p w14:paraId="01177451" w14:textId="14F33648" w:rsidR="00627F26" w:rsidRPr="00627F26" w:rsidRDefault="00627F26" w:rsidP="00627F26">
            <w:pPr>
              <w:pStyle w:val="Date"/>
              <w:rPr>
                <w:lang w:val="nl-NL"/>
              </w:rPr>
            </w:pPr>
            <w:r w:rsidRPr="00627F26">
              <w:rPr>
                <w:lang w:val="nl-NL"/>
              </w:rPr>
              <w:t>2018 –</w:t>
            </w:r>
            <w:r>
              <w:rPr>
                <w:lang w:val="nl-NL"/>
              </w:rPr>
              <w:t xml:space="preserve"> </w:t>
            </w:r>
            <w:r w:rsidRPr="00D31ADF">
              <w:rPr>
                <w:lang w:val="nl-NL"/>
              </w:rPr>
              <w:t>2021</w:t>
            </w:r>
          </w:p>
          <w:p w14:paraId="7BD5F02F" w14:textId="6E5E1056" w:rsidR="00627F26" w:rsidRPr="00D31ADF" w:rsidRDefault="00D31ADF" w:rsidP="00627F26">
            <w:r w:rsidRPr="00D31ADF">
              <w:t>Helping children use wood t</w:t>
            </w:r>
            <w:r>
              <w:t xml:space="preserve">o build forts. </w:t>
            </w:r>
            <w:r w:rsidR="00620478">
              <w:t>Signing in and out children and parents. Helping at the vacation activities.</w:t>
            </w:r>
          </w:p>
          <w:p w14:paraId="1B26262F" w14:textId="45A535ED" w:rsidR="00627F26" w:rsidRPr="00D31ADF" w:rsidRDefault="00627F26" w:rsidP="00627F26"/>
          <w:p w14:paraId="745B8616" w14:textId="0421F120" w:rsidR="00036450" w:rsidRPr="00627F26" w:rsidRDefault="00627F26" w:rsidP="00B359E4">
            <w:pPr>
              <w:pStyle w:val="Heading4"/>
              <w:rPr>
                <w:bCs/>
                <w:lang w:val="nl-NL"/>
              </w:rPr>
            </w:pPr>
            <w:r w:rsidRPr="00627F26">
              <w:rPr>
                <w:lang w:val="nl-NL"/>
              </w:rPr>
              <w:t xml:space="preserve">Dag van de </w:t>
            </w:r>
            <w:proofErr w:type="gramStart"/>
            <w:r w:rsidRPr="00627F26">
              <w:rPr>
                <w:lang w:val="nl-NL"/>
              </w:rPr>
              <w:t>Techniek</w:t>
            </w:r>
            <w:r w:rsidR="00036450" w:rsidRPr="00627F26">
              <w:rPr>
                <w:lang w:val="nl-NL"/>
              </w:rPr>
              <w:t xml:space="preserve">  </w:t>
            </w:r>
            <w:r w:rsidRPr="00627F26">
              <w:rPr>
                <w:lang w:val="nl-NL"/>
              </w:rPr>
              <w:t>-</w:t>
            </w:r>
            <w:proofErr w:type="gramEnd"/>
            <w:r w:rsidRPr="00627F26">
              <w:rPr>
                <w:lang w:val="nl-NL"/>
              </w:rPr>
              <w:t xml:space="preserve"> </w:t>
            </w:r>
            <w:proofErr w:type="spellStart"/>
            <w:r w:rsidRPr="00627F26">
              <w:rPr>
                <w:lang w:val="nl-NL"/>
              </w:rPr>
              <w:t>V</w:t>
            </w:r>
            <w:r>
              <w:rPr>
                <w:lang w:val="nl-NL"/>
              </w:rPr>
              <w:t>olunteer</w:t>
            </w:r>
            <w:proofErr w:type="spellEnd"/>
          </w:p>
          <w:p w14:paraId="7633E8CF" w14:textId="155E135F" w:rsidR="00036450" w:rsidRPr="00036450" w:rsidRDefault="00627F26" w:rsidP="00B359E4">
            <w:pPr>
              <w:pStyle w:val="Date"/>
            </w:pPr>
            <w:r>
              <w:t xml:space="preserve">2019 </w:t>
            </w:r>
            <w:r w:rsidR="00036450" w:rsidRPr="00036450">
              <w:t>–</w:t>
            </w:r>
            <w:r>
              <w:t xml:space="preserve"> Current</w:t>
            </w:r>
          </w:p>
          <w:p w14:paraId="40773FEA" w14:textId="229052EB" w:rsidR="00036450" w:rsidRDefault="00627F26" w:rsidP="00036450">
            <w:r>
              <w:t xml:space="preserve">1 Weekend every year I help out at the </w:t>
            </w:r>
            <w:proofErr w:type="gramStart"/>
            <w:r>
              <w:t>technics</w:t>
            </w:r>
            <w:proofErr w:type="gramEnd"/>
            <w:r>
              <w:t xml:space="preserve"> day. This day is meant to show children what it’s like to work in a technical field.</w:t>
            </w:r>
            <w:r w:rsidR="00036450" w:rsidRPr="00036450">
              <w:t xml:space="preserve"> </w:t>
            </w:r>
          </w:p>
          <w:p w14:paraId="0A620D93" w14:textId="77777777" w:rsidR="004D3011" w:rsidRDefault="004D3011" w:rsidP="00036450"/>
          <w:p w14:paraId="6EAF6E68" w14:textId="60E3976B" w:rsidR="004D3011" w:rsidRPr="004D3011" w:rsidRDefault="005B53ED" w:rsidP="00B359E4">
            <w:pPr>
              <w:pStyle w:val="Heading4"/>
              <w:rPr>
                <w:bCs/>
              </w:rPr>
            </w:pPr>
            <w:r>
              <w:t>Jumbo</w:t>
            </w:r>
            <w:r w:rsidR="00D335AE">
              <w:t xml:space="preserve"> </w:t>
            </w:r>
            <w:proofErr w:type="gramStart"/>
            <w:r w:rsidR="00D335AE">
              <w:t>-</w:t>
            </w:r>
            <w:r w:rsidR="004D3011" w:rsidRPr="004D3011">
              <w:t xml:space="preserve">  </w:t>
            </w:r>
            <w:r w:rsidR="00D335AE">
              <w:t>Shelf</w:t>
            </w:r>
            <w:proofErr w:type="gramEnd"/>
            <w:r w:rsidR="00D335AE">
              <w:t xml:space="preserve"> stocker</w:t>
            </w:r>
          </w:p>
          <w:p w14:paraId="5B2B79D9" w14:textId="229207E2" w:rsidR="004D3011" w:rsidRPr="004D3011" w:rsidRDefault="00D335AE" w:rsidP="00B359E4">
            <w:pPr>
              <w:pStyle w:val="Date"/>
            </w:pPr>
            <w:r>
              <w:t xml:space="preserve">Jun 2020 </w:t>
            </w:r>
            <w:r w:rsidR="004D3011" w:rsidRPr="004D3011">
              <w:t>–</w:t>
            </w:r>
            <w:r>
              <w:t xml:space="preserve"> Dec 2020</w:t>
            </w:r>
          </w:p>
          <w:p w14:paraId="2FD54811" w14:textId="13053FCC" w:rsidR="004D3011" w:rsidRDefault="00343815" w:rsidP="00036450">
            <w:r>
              <w:t>Making sure all shelves are properly stocked. Helping customers</w:t>
            </w:r>
            <w:r w:rsidR="0096406A">
              <w:t xml:space="preserve"> with any issues they might have.</w:t>
            </w:r>
          </w:p>
          <w:p w14:paraId="4B6D2E34" w14:textId="36926A77" w:rsidR="0096406A" w:rsidRDefault="0096406A" w:rsidP="00036450"/>
          <w:p w14:paraId="22CD0865" w14:textId="571A80AC" w:rsidR="0096406A" w:rsidRPr="004D3011" w:rsidRDefault="0096406A" w:rsidP="0096406A">
            <w:pPr>
              <w:pStyle w:val="Heading4"/>
              <w:rPr>
                <w:bCs/>
              </w:rPr>
            </w:pPr>
            <w:r>
              <w:t xml:space="preserve">Bram Ladage </w:t>
            </w:r>
            <w:proofErr w:type="gramStart"/>
            <w:r>
              <w:t>-</w:t>
            </w:r>
            <w:r w:rsidRPr="004D3011">
              <w:t xml:space="preserve">  </w:t>
            </w:r>
            <w:r w:rsidR="00D16AE9">
              <w:t>Fry</w:t>
            </w:r>
            <w:proofErr w:type="gramEnd"/>
            <w:r w:rsidR="00D16AE9">
              <w:t xml:space="preserve"> baker</w:t>
            </w:r>
          </w:p>
          <w:p w14:paraId="2EC7CB0E" w14:textId="4789DFD4" w:rsidR="0096406A" w:rsidRPr="004D3011" w:rsidRDefault="0096406A" w:rsidP="0096406A">
            <w:pPr>
              <w:pStyle w:val="Date"/>
            </w:pPr>
            <w:r>
              <w:t>Jun 202</w:t>
            </w:r>
            <w:r w:rsidR="00535E73">
              <w:t>2</w:t>
            </w:r>
            <w:r>
              <w:t xml:space="preserve"> </w:t>
            </w:r>
            <w:r w:rsidRPr="004D3011">
              <w:t>–</w:t>
            </w:r>
            <w:r>
              <w:t xml:space="preserve"> </w:t>
            </w:r>
            <w:proofErr w:type="gramStart"/>
            <w:r w:rsidR="00D16AE9">
              <w:t xml:space="preserve">oct </w:t>
            </w:r>
            <w:r>
              <w:t xml:space="preserve"> 202</w:t>
            </w:r>
            <w:r w:rsidR="00D16AE9">
              <w:t>2</w:t>
            </w:r>
            <w:proofErr w:type="gramEnd"/>
          </w:p>
          <w:p w14:paraId="41C5B30D" w14:textId="66BE25C4" w:rsidR="0096406A" w:rsidRDefault="00535E73" w:rsidP="0096406A">
            <w:r>
              <w:t xml:space="preserve">Cutting </w:t>
            </w:r>
            <w:r w:rsidR="00BB5014">
              <w:t>potatoes</w:t>
            </w:r>
            <w:r w:rsidR="00781246">
              <w:t>,</w:t>
            </w:r>
            <w:r>
              <w:t xml:space="preserve"> </w:t>
            </w:r>
            <w:proofErr w:type="gramStart"/>
            <w:r>
              <w:t>Baking</w:t>
            </w:r>
            <w:proofErr w:type="gramEnd"/>
            <w:r>
              <w:t xml:space="preserve"> fries</w:t>
            </w:r>
            <w:r w:rsidR="00781246">
              <w:t>,</w:t>
            </w:r>
            <w:r>
              <w:t xml:space="preserve"> </w:t>
            </w:r>
            <w:r w:rsidR="00885EAD">
              <w:t>Taking orders</w:t>
            </w:r>
            <w:r w:rsidR="00781246">
              <w:t>,</w:t>
            </w:r>
            <w:r w:rsidR="00885EAD">
              <w:t xml:space="preserve"> Delivering food.</w:t>
            </w:r>
          </w:p>
          <w:p w14:paraId="182D470A" w14:textId="77777777" w:rsidR="0096406A" w:rsidRDefault="0096406A" w:rsidP="00036450"/>
          <w:sdt>
            <w:sdtPr>
              <w:id w:val="1669594239"/>
              <w:placeholder>
                <w:docPart w:val="4B2FCF308F4E40FE955C8DF8B7A039EC"/>
              </w:placeholder>
              <w:temporary/>
              <w:showingPlcHdr/>
              <w15:appearance w15:val="hidden"/>
            </w:sdtPr>
            <w:sdtEndPr/>
            <w:sdtContent>
              <w:p w14:paraId="243A7058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5EA31462" w14:textId="77777777" w:rsidR="00036450" w:rsidRDefault="006343AF" w:rsidP="004D3011">
            <w:r>
              <w:t>B2-C1 Level English</w:t>
            </w:r>
          </w:p>
          <w:p w14:paraId="76663ECF" w14:textId="77777777" w:rsidR="006343AF" w:rsidRDefault="007A215C" w:rsidP="004D3011">
            <w:r>
              <w:t>Scrum</w:t>
            </w:r>
          </w:p>
          <w:p w14:paraId="68FBF85A" w14:textId="77777777" w:rsidR="007A215C" w:rsidRDefault="007A215C" w:rsidP="004D3011">
            <w:r>
              <w:t>Communication</w:t>
            </w:r>
          </w:p>
          <w:p w14:paraId="70F4B456" w14:textId="36DAC198" w:rsidR="00425EE9" w:rsidRPr="006343AF" w:rsidRDefault="00901AF1" w:rsidP="004D3011">
            <w:r>
              <w:t>Taking initiative</w:t>
            </w:r>
          </w:p>
        </w:tc>
      </w:tr>
      <w:tr w:rsidR="00627F26" w14:paraId="4ADF788C" w14:textId="77777777" w:rsidTr="001B2ABD">
        <w:tc>
          <w:tcPr>
            <w:tcW w:w="3600" w:type="dxa"/>
          </w:tcPr>
          <w:p w14:paraId="1CD7986D" w14:textId="77777777" w:rsidR="00627F26" w:rsidRDefault="00627F26" w:rsidP="00036450">
            <w:pPr>
              <w:pStyle w:val="Heading3"/>
            </w:pPr>
          </w:p>
        </w:tc>
        <w:tc>
          <w:tcPr>
            <w:tcW w:w="720" w:type="dxa"/>
          </w:tcPr>
          <w:p w14:paraId="15FF4E43" w14:textId="77777777" w:rsidR="00627F26" w:rsidRDefault="00627F26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7E6A30CF" w14:textId="2A430056" w:rsidR="00627F26" w:rsidRDefault="00627F26" w:rsidP="00036450">
            <w:pPr>
              <w:pStyle w:val="Heading2"/>
            </w:pPr>
          </w:p>
        </w:tc>
      </w:tr>
    </w:tbl>
    <w:p w14:paraId="6D851175" w14:textId="77777777" w:rsidR="0043117B" w:rsidRDefault="009F66FC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F0A4D" w14:textId="77777777" w:rsidR="00627F26" w:rsidRDefault="00627F26" w:rsidP="000C45FF">
      <w:r>
        <w:separator/>
      </w:r>
    </w:p>
  </w:endnote>
  <w:endnote w:type="continuationSeparator" w:id="0">
    <w:p w14:paraId="244310AD" w14:textId="77777777" w:rsidR="00627F26" w:rsidRDefault="00627F2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5677B" w14:textId="77777777" w:rsidR="00627F26" w:rsidRDefault="00627F26" w:rsidP="000C45FF">
      <w:r>
        <w:separator/>
      </w:r>
    </w:p>
  </w:footnote>
  <w:footnote w:type="continuationSeparator" w:id="0">
    <w:p w14:paraId="66F25807" w14:textId="77777777" w:rsidR="00627F26" w:rsidRDefault="00627F2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404AF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D63C542" wp14:editId="579359E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>
      <o:colormenu v:ext="edit" fillcolor="none [2732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F26"/>
    <w:rsid w:val="00036450"/>
    <w:rsid w:val="00091464"/>
    <w:rsid w:val="00094499"/>
    <w:rsid w:val="000C27B7"/>
    <w:rsid w:val="000C45FF"/>
    <w:rsid w:val="000E3FD1"/>
    <w:rsid w:val="00112054"/>
    <w:rsid w:val="00130C2C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17786"/>
    <w:rsid w:val="003177DF"/>
    <w:rsid w:val="003254B5"/>
    <w:rsid w:val="00343815"/>
    <w:rsid w:val="003602A6"/>
    <w:rsid w:val="0037121F"/>
    <w:rsid w:val="003910D8"/>
    <w:rsid w:val="003A6B7D"/>
    <w:rsid w:val="003B06CA"/>
    <w:rsid w:val="004071FC"/>
    <w:rsid w:val="00420E04"/>
    <w:rsid w:val="00425EE9"/>
    <w:rsid w:val="00445947"/>
    <w:rsid w:val="0045784F"/>
    <w:rsid w:val="004813B3"/>
    <w:rsid w:val="00496591"/>
    <w:rsid w:val="004C63E4"/>
    <w:rsid w:val="004D3011"/>
    <w:rsid w:val="0052622D"/>
    <w:rsid w:val="005262AC"/>
    <w:rsid w:val="00535E73"/>
    <w:rsid w:val="005B53ED"/>
    <w:rsid w:val="005E39D5"/>
    <w:rsid w:val="00600670"/>
    <w:rsid w:val="00620478"/>
    <w:rsid w:val="0062123A"/>
    <w:rsid w:val="00627F26"/>
    <w:rsid w:val="006343AF"/>
    <w:rsid w:val="00646E75"/>
    <w:rsid w:val="006771D0"/>
    <w:rsid w:val="00685269"/>
    <w:rsid w:val="00715FCB"/>
    <w:rsid w:val="00743101"/>
    <w:rsid w:val="00764C9F"/>
    <w:rsid w:val="007775E1"/>
    <w:rsid w:val="00781246"/>
    <w:rsid w:val="007867A0"/>
    <w:rsid w:val="007927F5"/>
    <w:rsid w:val="007A215C"/>
    <w:rsid w:val="00802CA0"/>
    <w:rsid w:val="00885EAD"/>
    <w:rsid w:val="008B2855"/>
    <w:rsid w:val="00901AF1"/>
    <w:rsid w:val="009260CD"/>
    <w:rsid w:val="00940A66"/>
    <w:rsid w:val="00952C25"/>
    <w:rsid w:val="0096406A"/>
    <w:rsid w:val="009F66FC"/>
    <w:rsid w:val="00A2118D"/>
    <w:rsid w:val="00AD0A50"/>
    <w:rsid w:val="00AD76E2"/>
    <w:rsid w:val="00B008CE"/>
    <w:rsid w:val="00B20152"/>
    <w:rsid w:val="00B359E4"/>
    <w:rsid w:val="00B57D98"/>
    <w:rsid w:val="00B70850"/>
    <w:rsid w:val="00BB5014"/>
    <w:rsid w:val="00BE14D3"/>
    <w:rsid w:val="00C066B6"/>
    <w:rsid w:val="00C3406E"/>
    <w:rsid w:val="00C37BA1"/>
    <w:rsid w:val="00C4674C"/>
    <w:rsid w:val="00C506CF"/>
    <w:rsid w:val="00C614EA"/>
    <w:rsid w:val="00C72BED"/>
    <w:rsid w:val="00C9578B"/>
    <w:rsid w:val="00CB0055"/>
    <w:rsid w:val="00D16AE9"/>
    <w:rsid w:val="00D2522B"/>
    <w:rsid w:val="00D31ADF"/>
    <w:rsid w:val="00D335AE"/>
    <w:rsid w:val="00D422DE"/>
    <w:rsid w:val="00D5459D"/>
    <w:rsid w:val="00D60995"/>
    <w:rsid w:val="00DA1F4D"/>
    <w:rsid w:val="00DD172A"/>
    <w:rsid w:val="00E25A26"/>
    <w:rsid w:val="00E4381A"/>
    <w:rsid w:val="00E55D74"/>
    <w:rsid w:val="00EA3A65"/>
    <w:rsid w:val="00F159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732]"/>
    </o:shapedefaults>
    <o:shapelayout v:ext="edit">
      <o:idmap v:ext="edit" data="2"/>
    </o:shapelayout>
  </w:shapeDefaults>
  <w:decimalSymbol w:val=","/>
  <w:listSeparator w:val=","/>
  <w14:docId w14:val="7D51F3C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7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0511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13C109891242DCA4E3B9B438053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BD8A0-BAC1-429D-A4AC-68E8F24FF621}"/>
      </w:docPartPr>
      <w:docPartBody>
        <w:p w:rsidR="003E5B22" w:rsidRDefault="00253B62">
          <w:pPr>
            <w:pStyle w:val="1A13C109891242DCA4E3B9B438053D96"/>
          </w:pPr>
          <w:r w:rsidRPr="00D5459D">
            <w:t>Profile</w:t>
          </w:r>
        </w:p>
      </w:docPartBody>
    </w:docPart>
    <w:docPart>
      <w:docPartPr>
        <w:name w:val="74EFD1598AAF422A88C2301AE6150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829A0-1562-4B09-A7D6-91598209EE0A}"/>
      </w:docPartPr>
      <w:docPartBody>
        <w:p w:rsidR="003E5B22" w:rsidRDefault="00253B62">
          <w:pPr>
            <w:pStyle w:val="74EFD1598AAF422A88C2301AE6150A61"/>
          </w:pPr>
          <w:r w:rsidRPr="00CB0055">
            <w:t>Contact</w:t>
          </w:r>
        </w:p>
      </w:docPartBody>
    </w:docPart>
    <w:docPart>
      <w:docPartPr>
        <w:name w:val="36618BC76D0246D6B537A233EE4BA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035DC-A0AD-4D58-B12F-8D93ECB38A85}"/>
      </w:docPartPr>
      <w:docPartBody>
        <w:p w:rsidR="003E5B22" w:rsidRDefault="00253B62">
          <w:pPr>
            <w:pStyle w:val="36618BC76D0246D6B537A233EE4BA83F"/>
          </w:pPr>
          <w:r w:rsidRPr="004D3011">
            <w:t>PHONE:</w:t>
          </w:r>
        </w:p>
      </w:docPartBody>
    </w:docPart>
    <w:docPart>
      <w:docPartPr>
        <w:name w:val="B9CDB950F8E9415A870247F050622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91C6F-6529-4D86-B36F-516AE41801A3}"/>
      </w:docPartPr>
      <w:docPartBody>
        <w:p w:rsidR="003E5B22" w:rsidRDefault="00253B62">
          <w:pPr>
            <w:pStyle w:val="B9CDB950F8E9415A870247F050622172"/>
          </w:pPr>
          <w:r w:rsidRPr="004D3011">
            <w:t>WEBSITE:</w:t>
          </w:r>
        </w:p>
      </w:docPartBody>
    </w:docPart>
    <w:docPart>
      <w:docPartPr>
        <w:name w:val="1F9BC42F0FF342C5BFB2BF244F2C5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599F0-B760-4786-9084-C9531FF3F49E}"/>
      </w:docPartPr>
      <w:docPartBody>
        <w:p w:rsidR="003E5B22" w:rsidRDefault="00253B62">
          <w:pPr>
            <w:pStyle w:val="1F9BC42F0FF342C5BFB2BF244F2C5A34"/>
          </w:pPr>
          <w:r w:rsidRPr="004D3011">
            <w:t>EMAIL:</w:t>
          </w:r>
        </w:p>
      </w:docPartBody>
    </w:docPart>
    <w:docPart>
      <w:docPartPr>
        <w:name w:val="F17B0B2416EC4538A0A71EF04E254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8AD19-CE40-484E-8B60-B2770623FEA3}"/>
      </w:docPartPr>
      <w:docPartBody>
        <w:p w:rsidR="003E5B22" w:rsidRDefault="00253B62">
          <w:pPr>
            <w:pStyle w:val="F17B0B2416EC4538A0A71EF04E254602"/>
          </w:pPr>
          <w:r w:rsidRPr="00CB0055">
            <w:t>Hobbies</w:t>
          </w:r>
        </w:p>
      </w:docPartBody>
    </w:docPart>
    <w:docPart>
      <w:docPartPr>
        <w:name w:val="643507E67AE9405F9EADDC5E75134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8083C-7632-4EB3-92E0-0DF600E102A1}"/>
      </w:docPartPr>
      <w:docPartBody>
        <w:p w:rsidR="003E5B22" w:rsidRDefault="00253B62">
          <w:pPr>
            <w:pStyle w:val="643507E67AE9405F9EADDC5E75134D07"/>
          </w:pPr>
          <w:r w:rsidRPr="00036450">
            <w:t>EDUCATION</w:t>
          </w:r>
        </w:p>
      </w:docPartBody>
    </w:docPart>
    <w:docPart>
      <w:docPartPr>
        <w:name w:val="5033AB345CCA4F148A28EFBAF539D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67264-98BC-4BF3-AC3F-9A0FA814BF84}"/>
      </w:docPartPr>
      <w:docPartBody>
        <w:p w:rsidR="003E5B22" w:rsidRDefault="00253B62">
          <w:pPr>
            <w:pStyle w:val="5033AB345CCA4F148A28EFBAF539DDE2"/>
          </w:pPr>
          <w:r w:rsidRPr="00036450">
            <w:t>WORK EXPERIENCE</w:t>
          </w:r>
        </w:p>
      </w:docPartBody>
    </w:docPart>
    <w:docPart>
      <w:docPartPr>
        <w:name w:val="4B2FCF308F4E40FE955C8DF8B7A03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745DC-7142-48FD-A506-178B3B388D2B}"/>
      </w:docPartPr>
      <w:docPartBody>
        <w:p w:rsidR="003E5B22" w:rsidRDefault="00253B62">
          <w:pPr>
            <w:pStyle w:val="4B2FCF308F4E40FE955C8DF8B7A039EC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62"/>
    <w:rsid w:val="00253B62"/>
    <w:rsid w:val="003E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13C109891242DCA4E3B9B438053D96">
    <w:name w:val="1A13C109891242DCA4E3B9B438053D96"/>
  </w:style>
  <w:style w:type="paragraph" w:customStyle="1" w:styleId="74EFD1598AAF422A88C2301AE6150A61">
    <w:name w:val="74EFD1598AAF422A88C2301AE6150A61"/>
  </w:style>
  <w:style w:type="paragraph" w:customStyle="1" w:styleId="36618BC76D0246D6B537A233EE4BA83F">
    <w:name w:val="36618BC76D0246D6B537A233EE4BA83F"/>
  </w:style>
  <w:style w:type="paragraph" w:customStyle="1" w:styleId="B9CDB950F8E9415A870247F050622172">
    <w:name w:val="B9CDB950F8E9415A870247F050622172"/>
  </w:style>
  <w:style w:type="paragraph" w:customStyle="1" w:styleId="1F9BC42F0FF342C5BFB2BF244F2C5A34">
    <w:name w:val="1F9BC42F0FF342C5BFB2BF244F2C5A34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17B0B2416EC4538A0A71EF04E254602">
    <w:name w:val="F17B0B2416EC4538A0A71EF04E254602"/>
  </w:style>
  <w:style w:type="paragraph" w:customStyle="1" w:styleId="643507E67AE9405F9EADDC5E75134D07">
    <w:name w:val="643507E67AE9405F9EADDC5E75134D07"/>
  </w:style>
  <w:style w:type="paragraph" w:customStyle="1" w:styleId="5033AB345CCA4F148A28EFBAF539DDE2">
    <w:name w:val="5033AB345CCA4F148A28EFBAF539DDE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4B2FCF308F4E40FE955C8DF8B7A039EC">
    <w:name w:val="4B2FCF308F4E40FE955C8DF8B7A039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A17FCAABEAF3479849B33CC0818B51" ma:contentTypeVersion="10" ma:contentTypeDescription="Een nieuw document maken." ma:contentTypeScope="" ma:versionID="d05587adc90e797a5d34c6ba164eda00">
  <xsd:schema xmlns:xsd="http://www.w3.org/2001/XMLSchema" xmlns:xs="http://www.w3.org/2001/XMLSchema" xmlns:p="http://schemas.microsoft.com/office/2006/metadata/properties" xmlns:ns3="62ddbaad-ea81-4610-97f9-2fbde6fd753f" targetNamespace="http://schemas.microsoft.com/office/2006/metadata/properties" ma:root="true" ma:fieldsID="3a3ce5afbc058ec7998e847fab9da6fe" ns3:_="">
    <xsd:import namespace="62ddbaad-ea81-4610-97f9-2fbde6fd75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ddbaad-ea81-4610-97f9-2fbde6fd75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F6A0E7-2F87-4F76-854F-B40D59EE67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7E138F-88A8-4E00-AA0B-3A0AD482A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ddbaad-ea81-4610-97f9-2fbde6fd75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F579A6-D67A-4604-8D5B-B8AF47A0EE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83DF61-1372-45A6-A775-580FE48E1BED}">
  <ds:schemaRefs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62ddbaad-ea81-4610-97f9-2fbde6fd753f"/>
    <ds:schemaRef ds:uri="http://purl.org/dc/dcmitype/"/>
    <ds:schemaRef ds:uri="http://www.w3.org/XML/1998/namespace"/>
    <ds:schemaRef ds:uri="http://purl.org/dc/terms/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0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2022-11-21T08:56:00Z</dcterms:created>
  <dcterms:modified xsi:type="dcterms:W3CDTF">2022-11-21T08:56:00Z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0x01010006A17FCAABEAF3479849B33CC0818B51</vt:lpwstr>
  </property>
</Properties>
</file>